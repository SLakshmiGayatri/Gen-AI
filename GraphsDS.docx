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9F2D" w14:textId="006EC530" w:rsidR="00271C94" w:rsidRDefault="00271C94" w:rsidP="00271C94">
      <w:pPr>
        <w:pStyle w:val="Title"/>
      </w:pPr>
      <w:r>
        <w:t>Data structures</w:t>
      </w:r>
    </w:p>
    <w:p w14:paraId="012296B5" w14:textId="1C12E5E8" w:rsidR="00AF2D23" w:rsidRDefault="00271C94" w:rsidP="00E30987">
      <w:pPr>
        <w:rPr>
          <w:sz w:val="32"/>
          <w:szCs w:val="32"/>
        </w:rPr>
      </w:pPr>
      <w:r>
        <w:rPr>
          <w:sz w:val="32"/>
          <w:szCs w:val="32"/>
        </w:rPr>
        <w:t>Graphs:</w:t>
      </w:r>
    </w:p>
    <w:p w14:paraId="72F687D2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graph data structure consists of a set of nodes (vertices) and a set of edges connecting them. Operations on graphs include adding or removing nodes/edges, finding neighbors of a node, determining connectivity, and traversing the graph.</w:t>
      </w:r>
    </w:p>
    <w:p w14:paraId="76C57C25" w14:textId="77777777" w:rsidR="00E62198" w:rsidRPr="00E62198" w:rsidRDefault="00E62198" w:rsidP="00E62198">
      <w:pPr>
        <w:rPr>
          <w:sz w:val="32"/>
          <w:szCs w:val="32"/>
        </w:rPr>
      </w:pPr>
    </w:p>
    <w:p w14:paraId="11389733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Major real-world applications of graphs include:</w:t>
      </w:r>
    </w:p>
    <w:p w14:paraId="430D2777" w14:textId="77777777" w:rsidR="00E62198" w:rsidRPr="00E62198" w:rsidRDefault="00E62198" w:rsidP="00E62198">
      <w:pPr>
        <w:rPr>
          <w:sz w:val="32"/>
          <w:szCs w:val="32"/>
        </w:rPr>
      </w:pPr>
    </w:p>
    <w:p w14:paraId="6AAFD2F3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Social Networks: Representing users as nodes and friendships/connections as edges.</w:t>
      </w:r>
    </w:p>
    <w:p w14:paraId="763CA27E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Transportation Networks: Modeling roads, railways, and flight routes with nodes as junctions/destinations and edges as connections between them.</w:t>
      </w:r>
    </w:p>
    <w:p w14:paraId="0F32C366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Internet and Web Graphs: Representing web pages as nodes and hyperlinks as edges.</w:t>
      </w:r>
    </w:p>
    <w:p w14:paraId="297ECAB1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Recommendation Systems: Analyzing user-item interactions to suggest products, movies, or music.</w:t>
      </w:r>
    </w:p>
    <w:p w14:paraId="0032A958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Network Routing: Finding the shortest path between two points in a network.</w:t>
      </w:r>
    </w:p>
    <w:p w14:paraId="32973B8F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Computer Networks: Modeling routers, switches, and connections between devices.</w:t>
      </w:r>
    </w:p>
    <w:p w14:paraId="6ED4A554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Bioinformatics: Analyzing genetic interactions, protein-protein interactions, and metabolic pathways.</w:t>
      </w:r>
    </w:p>
    <w:p w14:paraId="6ED78192" w14:textId="77777777" w:rsidR="00E62198" w:rsidRPr="00E62198" w:rsidRDefault="00E62198" w:rsidP="00E62198">
      <w:pPr>
        <w:rPr>
          <w:sz w:val="32"/>
          <w:szCs w:val="32"/>
        </w:rPr>
      </w:pPr>
      <w:r w:rsidRPr="00E62198">
        <w:rPr>
          <w:sz w:val="32"/>
          <w:szCs w:val="32"/>
        </w:rPr>
        <w:t>Circuit Design: Representing components and connections in electronic circuits.</w:t>
      </w:r>
    </w:p>
    <w:p w14:paraId="6111DE7A" w14:textId="77777777" w:rsidR="00117DDB" w:rsidRDefault="00117DDB" w:rsidP="00117DDB">
      <w:r>
        <w:t>Example of a graph represented in adjacent list is as follows:               0 -&gt; [1, 3]</w:t>
      </w:r>
    </w:p>
    <w:p w14:paraId="0590E190" w14:textId="77777777" w:rsidR="00117DDB" w:rsidRDefault="00117DDB" w:rsidP="00117DDB">
      <w:r>
        <w:t>1 -&gt; [0, 2, 3]</w:t>
      </w:r>
    </w:p>
    <w:p w14:paraId="222A12BA" w14:textId="77777777" w:rsidR="00117DDB" w:rsidRDefault="00117DDB" w:rsidP="00117DDB">
      <w:r>
        <w:t>2 -&gt; [1]</w:t>
      </w:r>
    </w:p>
    <w:p w14:paraId="36AB8E4B" w14:textId="431D3300" w:rsidR="00AF2D23" w:rsidRDefault="00117DDB">
      <w:r>
        <w:t>3 -&gt; [0, 1]</w:t>
      </w:r>
    </w:p>
    <w:p w14:paraId="11A195A1" w14:textId="0FA6746C" w:rsidR="00117DDB" w:rsidRDefault="00451CC2">
      <w:pPr>
        <w:rPr>
          <w:sz w:val="36"/>
          <w:szCs w:val="36"/>
        </w:rPr>
      </w:pPr>
      <w:r>
        <w:rPr>
          <w:sz w:val="36"/>
          <w:szCs w:val="36"/>
        </w:rPr>
        <w:t>Operations such as insert and deleting nodes from a graph is shown in the below psued</w:t>
      </w:r>
      <w:r w:rsidR="00F30498">
        <w:rPr>
          <w:sz w:val="36"/>
          <w:szCs w:val="36"/>
        </w:rPr>
        <w:t xml:space="preserve">o code </w:t>
      </w:r>
    </w:p>
    <w:p w14:paraId="47E979A1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>Function to insert a node into the graph</w:t>
      </w:r>
    </w:p>
    <w:p w14:paraId="62EBE609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>void insertNode(Graph *graph, int newNode) {</w:t>
      </w:r>
    </w:p>
    <w:p w14:paraId="0EE4CB3A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// Check if the node already exists in the graph</w:t>
      </w:r>
    </w:p>
    <w:p w14:paraId="7A552F62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if (!isNodeExists(graph, newNode)) {</w:t>
      </w:r>
    </w:p>
    <w:p w14:paraId="3107AF19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// Add the node to the graph's node list</w:t>
      </w:r>
    </w:p>
    <w:p w14:paraId="0ED52C86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graph-&gt;nodes[graph-&gt;numNodes++] = newNode;</w:t>
      </w:r>
    </w:p>
    <w:p w14:paraId="2319CD60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// Optionally, you might want to initialize the adjacency list for this node</w:t>
      </w:r>
    </w:p>
    <w:p w14:paraId="2FE8944C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// graph-&gt;adjList[newNode] = NULL; // Initialize as empty adjacency list</w:t>
      </w:r>
    </w:p>
    <w:p w14:paraId="088DF8D6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} else {</w:t>
      </w:r>
    </w:p>
    <w:p w14:paraId="498FD952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printf("Node already exists in the graph.\n");</w:t>
      </w:r>
    </w:p>
    <w:p w14:paraId="2E9105BE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}</w:t>
      </w:r>
    </w:p>
    <w:p w14:paraId="0C961388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>}</w:t>
      </w:r>
    </w:p>
    <w:p w14:paraId="74780326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>Deletion of a Node:</w:t>
      </w:r>
    </w:p>
    <w:p w14:paraId="3B1DB23B" w14:textId="77777777" w:rsidR="0054760C" w:rsidRPr="0054760C" w:rsidRDefault="0054760C" w:rsidP="0054760C">
      <w:pPr>
        <w:rPr>
          <w:sz w:val="36"/>
          <w:szCs w:val="36"/>
        </w:rPr>
      </w:pPr>
    </w:p>
    <w:p w14:paraId="7D4B4AC9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>c</w:t>
      </w:r>
    </w:p>
    <w:p w14:paraId="4C80FA8E" w14:textId="77777777" w:rsidR="0054760C" w:rsidRPr="0054760C" w:rsidRDefault="0054760C" w:rsidP="0054760C">
      <w:pPr>
        <w:rPr>
          <w:sz w:val="36"/>
          <w:szCs w:val="36"/>
        </w:rPr>
      </w:pPr>
    </w:p>
    <w:p w14:paraId="0B18E4E4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>// Function to delete a node from the graph</w:t>
      </w:r>
    </w:p>
    <w:p w14:paraId="5511C75C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>void deleteNode(Graph *graph, int delNode) {</w:t>
      </w:r>
    </w:p>
    <w:p w14:paraId="2619E7AB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// Check if the node exists in the graph</w:t>
      </w:r>
    </w:p>
    <w:p w14:paraId="4AD95D64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if (isNodeExists(graph, delNode)) {</w:t>
      </w:r>
    </w:p>
    <w:p w14:paraId="0FE0B01B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// Remove the node from the graph's node list</w:t>
      </w:r>
    </w:p>
    <w:p w14:paraId="39D0A911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for (int i = 0; i &lt; graph-&gt;numNodes; i++) {</w:t>
      </w:r>
    </w:p>
    <w:p w14:paraId="14F2BFEE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if (graph-&gt;nodes[i] == delNode) {</w:t>
      </w:r>
    </w:p>
    <w:p w14:paraId="3FB9BD44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// Shift elements to fill the gap</w:t>
      </w:r>
    </w:p>
    <w:p w14:paraId="539EAF32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for (int j = i; j &lt; graph-&gt;numNodes - 1; j++) {</w:t>
      </w:r>
    </w:p>
    <w:p w14:paraId="09B3F4AC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    graph-&gt;nodes[j] = graph-&gt;nodes[j + 1];</w:t>
      </w:r>
    </w:p>
    <w:p w14:paraId="57BE265A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}</w:t>
      </w:r>
    </w:p>
    <w:p w14:paraId="34D2298E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// Decrement the number of nodes in the graph</w:t>
      </w:r>
    </w:p>
    <w:p w14:paraId="7D9104C6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graph-&gt;numNodes--;</w:t>
      </w:r>
    </w:p>
    <w:p w14:paraId="3F71181D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// Remove all edges associated with the deleted node</w:t>
      </w:r>
    </w:p>
    <w:p w14:paraId="70B6F7DC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for (int j = 0; j &lt; graph-&gt;numNodes; j++) {</w:t>
      </w:r>
    </w:p>
    <w:p w14:paraId="364F9F45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    removeEdge(graph, graph-&gt;nodes[j], delNode);</w:t>
      </w:r>
    </w:p>
    <w:p w14:paraId="279DE692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}</w:t>
      </w:r>
    </w:p>
    <w:p w14:paraId="6FA333F8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printf("Node %d has been deleted from the graph.\n", delNode);</w:t>
      </w:r>
    </w:p>
    <w:p w14:paraId="630DB57D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    return;</w:t>
      </w:r>
    </w:p>
    <w:p w14:paraId="1FF87B1E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    }</w:t>
      </w:r>
    </w:p>
    <w:p w14:paraId="1A97E74C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}</w:t>
      </w:r>
    </w:p>
    <w:p w14:paraId="50910754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} else {</w:t>
      </w:r>
    </w:p>
    <w:p w14:paraId="66D30E9C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    printf("Node does not exist in the graph.\n");</w:t>
      </w:r>
    </w:p>
    <w:p w14:paraId="49E4627E" w14:textId="77777777" w:rsidR="0054760C" w:rsidRPr="0054760C" w:rsidRDefault="0054760C" w:rsidP="0054760C">
      <w:pPr>
        <w:rPr>
          <w:sz w:val="36"/>
          <w:szCs w:val="36"/>
        </w:rPr>
      </w:pPr>
      <w:r w:rsidRPr="0054760C">
        <w:rPr>
          <w:sz w:val="36"/>
          <w:szCs w:val="36"/>
        </w:rPr>
        <w:t xml:space="preserve">    }</w:t>
      </w:r>
    </w:p>
    <w:p w14:paraId="24AD6943" w14:textId="59A36439" w:rsidR="00117DDB" w:rsidRDefault="0054760C">
      <w:pPr>
        <w:rPr>
          <w:sz w:val="36"/>
          <w:szCs w:val="36"/>
        </w:rPr>
      </w:pPr>
      <w:r w:rsidRPr="0054760C">
        <w:rPr>
          <w:sz w:val="36"/>
          <w:szCs w:val="36"/>
        </w:rPr>
        <w:t>}</w:t>
      </w:r>
    </w:p>
    <w:p w14:paraId="3E0D56D3" w14:textId="3F3DF693" w:rsidR="0054760C" w:rsidRDefault="0054760C">
      <w:pPr>
        <w:rPr>
          <w:sz w:val="36"/>
          <w:szCs w:val="36"/>
        </w:rPr>
      </w:pPr>
      <w:r>
        <w:rPr>
          <w:sz w:val="36"/>
          <w:szCs w:val="36"/>
        </w:rPr>
        <w:t xml:space="preserve">There are two ways of  graph representation </w:t>
      </w:r>
    </w:p>
    <w:p w14:paraId="14CADAEE" w14:textId="4E361427" w:rsidR="0054760C" w:rsidRDefault="0054760C">
      <w:pPr>
        <w:rPr>
          <w:sz w:val="36"/>
          <w:szCs w:val="36"/>
        </w:rPr>
      </w:pPr>
      <w:r>
        <w:rPr>
          <w:sz w:val="36"/>
          <w:szCs w:val="36"/>
        </w:rPr>
        <w:t xml:space="preserve">1: Adjacent Matrix </w:t>
      </w:r>
    </w:p>
    <w:p w14:paraId="79D0AD22" w14:textId="0D0DB85C" w:rsidR="0054760C" w:rsidRDefault="00E97DCD">
      <w:pPr>
        <w:rPr>
          <w:sz w:val="36"/>
          <w:szCs w:val="36"/>
        </w:rPr>
      </w:pPr>
      <w:r>
        <w:rPr>
          <w:sz w:val="36"/>
          <w:szCs w:val="36"/>
        </w:rPr>
        <w:t xml:space="preserve">2:Adjacent list </w:t>
      </w:r>
    </w:p>
    <w:p w14:paraId="0930201D" w14:textId="05075219" w:rsidR="00E97DCD" w:rsidRDefault="00E97DCD">
      <w:pPr>
        <w:rPr>
          <w:sz w:val="36"/>
          <w:szCs w:val="36"/>
        </w:rPr>
      </w:pPr>
      <w:r>
        <w:rPr>
          <w:sz w:val="36"/>
          <w:szCs w:val="36"/>
        </w:rPr>
        <w:t xml:space="preserve">For Graph traversal we use </w:t>
      </w:r>
    </w:p>
    <w:p w14:paraId="6984C94A" w14:textId="137A2ECA" w:rsidR="00E97DCD" w:rsidRDefault="00E97DCD">
      <w:pPr>
        <w:rPr>
          <w:sz w:val="36"/>
          <w:szCs w:val="36"/>
        </w:rPr>
      </w:pPr>
      <w:r>
        <w:rPr>
          <w:sz w:val="36"/>
          <w:szCs w:val="36"/>
        </w:rPr>
        <w:t>1:</w:t>
      </w:r>
      <w:r w:rsidR="000C1AA2">
        <w:rPr>
          <w:sz w:val="36"/>
          <w:szCs w:val="36"/>
        </w:rPr>
        <w:t>BFS(breadth first search )</w:t>
      </w:r>
    </w:p>
    <w:p w14:paraId="2AB7A885" w14:textId="56A7694D" w:rsidR="000C1AA2" w:rsidRDefault="000C1AA2">
      <w:r>
        <w:rPr>
          <w:sz w:val="36"/>
          <w:szCs w:val="36"/>
        </w:rPr>
        <w:t>2:DFS(depth first search)</w:t>
      </w:r>
    </w:p>
    <w:sectPr w:rsidR="000C1AA2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636F" w14:textId="77777777" w:rsidR="00E30987" w:rsidRDefault="00E30987">
      <w:pPr>
        <w:spacing w:after="0" w:line="240" w:lineRule="auto"/>
      </w:pPr>
      <w:r>
        <w:separator/>
      </w:r>
    </w:p>
  </w:endnote>
  <w:endnote w:type="continuationSeparator" w:id="0">
    <w:p w14:paraId="4ED87D47" w14:textId="77777777" w:rsidR="00E30987" w:rsidRDefault="00E30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DE3AD" w14:textId="77777777" w:rsidR="00AF2D23" w:rsidRDefault="005E716A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C911" w14:textId="77777777" w:rsidR="00E30987" w:rsidRDefault="00E30987">
      <w:pPr>
        <w:spacing w:after="0" w:line="240" w:lineRule="auto"/>
      </w:pPr>
      <w:r>
        <w:separator/>
      </w:r>
    </w:p>
  </w:footnote>
  <w:footnote w:type="continuationSeparator" w:id="0">
    <w:p w14:paraId="15AE95A8" w14:textId="77777777" w:rsidR="00E30987" w:rsidRDefault="00E30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97466">
    <w:abstractNumId w:val="8"/>
  </w:num>
  <w:num w:numId="2" w16cid:durableId="2098363240">
    <w:abstractNumId w:val="8"/>
  </w:num>
  <w:num w:numId="3" w16cid:durableId="1320574102">
    <w:abstractNumId w:val="9"/>
  </w:num>
  <w:num w:numId="4" w16cid:durableId="130909328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899167963">
    <w:abstractNumId w:val="10"/>
  </w:num>
  <w:num w:numId="6" w16cid:durableId="988439123">
    <w:abstractNumId w:val="7"/>
  </w:num>
  <w:num w:numId="7" w16cid:durableId="1558393028">
    <w:abstractNumId w:val="6"/>
  </w:num>
  <w:num w:numId="8" w16cid:durableId="154735452">
    <w:abstractNumId w:val="5"/>
  </w:num>
  <w:num w:numId="9" w16cid:durableId="1653413578">
    <w:abstractNumId w:val="4"/>
  </w:num>
  <w:num w:numId="10" w16cid:durableId="1748653637">
    <w:abstractNumId w:val="3"/>
  </w:num>
  <w:num w:numId="11" w16cid:durableId="2558045">
    <w:abstractNumId w:val="2"/>
  </w:num>
  <w:num w:numId="12" w16cid:durableId="486242898">
    <w:abstractNumId w:val="1"/>
  </w:num>
  <w:num w:numId="13" w16cid:durableId="1658151346">
    <w:abstractNumId w:val="0"/>
  </w:num>
  <w:num w:numId="14" w16cid:durableId="1852719723">
    <w:abstractNumId w:val="8"/>
    <w:lvlOverride w:ilvl="0">
      <w:startOverride w:val="1"/>
    </w:lvlOverride>
  </w:num>
  <w:num w:numId="15" w16cid:durableId="32384167">
    <w:abstractNumId w:val="8"/>
  </w:num>
  <w:num w:numId="16" w16cid:durableId="2082828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7"/>
    <w:rsid w:val="000C1AA2"/>
    <w:rsid w:val="00117DDB"/>
    <w:rsid w:val="00271C94"/>
    <w:rsid w:val="003501C4"/>
    <w:rsid w:val="00451CC2"/>
    <w:rsid w:val="0054760C"/>
    <w:rsid w:val="005E716A"/>
    <w:rsid w:val="00A36B00"/>
    <w:rsid w:val="00AF2D23"/>
    <w:rsid w:val="00E30987"/>
    <w:rsid w:val="00E62198"/>
    <w:rsid w:val="00E97DCD"/>
    <w:rsid w:val="00F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E9AD0"/>
  <w15:chartTrackingRefBased/>
  <w15:docId w15:val="{88A0C06D-1B29-C747-8221-29FFB708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74AD11F-5999-2346-95AE-2B1AA3352139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{D74AD11F-5999-2346-95AE-2B1AA3352139}tf50002001.dotx</Template>
  <TotalTime>1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Sriparankusham Ganesh</dc:creator>
  <cp:keywords/>
  <dc:description/>
  <cp:lastModifiedBy>Sriparankusham Ganesh</cp:lastModifiedBy>
  <cp:revision>2</cp:revision>
  <dcterms:created xsi:type="dcterms:W3CDTF">2024-05-20T14:57:00Z</dcterms:created>
  <dcterms:modified xsi:type="dcterms:W3CDTF">2024-05-20T14:57:00Z</dcterms:modified>
</cp:coreProperties>
</file>